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B2" w:rsidRDefault="004E35B2" w:rsidP="0017493D">
      <w:pPr>
        <w:pStyle w:val="Heading1"/>
        <w:ind w:left="10285" w:hanging="10285"/>
        <w:rPr>
          <w:sz w:val="28"/>
        </w:rPr>
      </w:pPr>
    </w:p>
    <w:p w:rsidR="004E35B2" w:rsidRDefault="00E16AFA">
      <w:pPr>
        <w:pStyle w:val="Heading1"/>
        <w:pBdr>
          <w:bottom w:val="single" w:sz="4" w:space="1" w:color="auto"/>
        </w:pBdr>
        <w:rPr>
          <w:sz w:val="28"/>
        </w:rPr>
      </w:pPr>
      <w:r>
        <w:rPr>
          <w:sz w:val="28"/>
        </w:rPr>
        <w:t>Super Othello Project Plan</w:t>
      </w:r>
    </w:p>
    <w:p w:rsidR="004E35B2" w:rsidRDefault="004E35B2">
      <w:pPr>
        <w:pStyle w:val="Heading1"/>
        <w:ind w:left="0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Submitted to</w:t>
      </w:r>
      <w:r>
        <w:rPr>
          <w:sz w:val="28"/>
          <w:szCs w:val="28"/>
        </w:rPr>
        <w:t xml:space="preserve">: </w:t>
      </w:r>
      <w:r w:rsidR="00E16AFA">
        <w:rPr>
          <w:sz w:val="28"/>
          <w:szCs w:val="28"/>
        </w:rPr>
        <w:t>Mr. Peck</w:t>
      </w:r>
      <w:r>
        <w:rPr>
          <w:sz w:val="28"/>
          <w:szCs w:val="28"/>
        </w:rPr>
        <w:tab/>
      </w:r>
    </w:p>
    <w:p w:rsidR="004E35B2" w:rsidRDefault="004E35B2">
      <w:pPr>
        <w:pStyle w:val="Heading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Project Manager</w:t>
      </w:r>
      <w:r>
        <w:rPr>
          <w:sz w:val="28"/>
          <w:szCs w:val="28"/>
        </w:rPr>
        <w:t>:</w:t>
      </w:r>
      <w:r w:rsidR="00E16AFA">
        <w:rPr>
          <w:sz w:val="28"/>
          <w:szCs w:val="28"/>
        </w:rPr>
        <w:t xml:space="preserve"> Patrick Lee</w:t>
      </w:r>
    </w:p>
    <w:p w:rsidR="004E35B2" w:rsidRDefault="004E35B2">
      <w:pPr>
        <w:ind w:left="-58"/>
      </w:pPr>
      <w:r>
        <w:rPr>
          <w:sz w:val="28"/>
          <w:szCs w:val="28"/>
        </w:rPr>
        <w:t>Date:</w:t>
      </w:r>
      <w:r w:rsidR="002E3423">
        <w:tab/>
        <w:t xml:space="preserve"> May 1, 2014</w:t>
      </w:r>
    </w:p>
    <w:p w:rsidR="004E35B2" w:rsidRDefault="004E35B2">
      <w:pPr>
        <w:ind w:left="-58"/>
        <w:rPr>
          <w:b/>
          <w:bCs/>
        </w:rPr>
      </w:pPr>
    </w:p>
    <w:p w:rsidR="004E35B2" w:rsidRDefault="004E35B2">
      <w:pPr>
        <w:ind w:left="-58"/>
        <w:rPr>
          <w:color w:val="0000FF"/>
        </w:rPr>
      </w:pPr>
      <w:r>
        <w:rPr>
          <w:bCs/>
          <w:sz w:val="28"/>
          <w:szCs w:val="28"/>
        </w:rPr>
        <w:t>Project Overview</w:t>
      </w:r>
      <w:r>
        <w:t xml:space="preserve"> </w:t>
      </w:r>
      <w:r>
        <w:rPr>
          <w:color w:val="0000FF"/>
        </w:rPr>
        <w:t>{</w:t>
      </w:r>
      <w:proofErr w:type="gramStart"/>
      <w:r>
        <w:rPr>
          <w:color w:val="0000FF"/>
        </w:rPr>
        <w:t>What</w:t>
      </w:r>
      <w:proofErr w:type="gramEnd"/>
      <w:r>
        <w:rPr>
          <w:color w:val="0000FF"/>
        </w:rPr>
        <w:t xml:space="preserve"> is the purpose and nature of the project.}</w:t>
      </w:r>
    </w:p>
    <w:p w:rsidR="002E3423" w:rsidRDefault="002E3423">
      <w:pPr>
        <w:ind w:left="-58"/>
      </w:pPr>
      <w:r w:rsidRPr="002E3423">
        <w:t xml:space="preserve">To develop a graphically pleasing, </w:t>
      </w:r>
      <w:r w:rsidR="00726763">
        <w:t>user-friendly, and challenging O</w:t>
      </w:r>
      <w:r w:rsidRPr="002E3423">
        <w:t>thello game</w:t>
      </w:r>
      <w:r w:rsidR="00847A7A">
        <w:t xml:space="preserve">, with simple networked multiplayer and tiered difficulty single-player going from easy, </w:t>
      </w:r>
      <w:r w:rsidR="00B75565">
        <w:t>to medium</w:t>
      </w:r>
      <w:r w:rsidR="00847A7A">
        <w:t xml:space="preserve"> to hard</w:t>
      </w:r>
      <w:r w:rsidRPr="002E3423">
        <w:t>.</w:t>
      </w:r>
    </w:p>
    <w:p w:rsidR="004E35B2" w:rsidRDefault="004E35B2">
      <w:pPr>
        <w:ind w:left="-58"/>
      </w:pPr>
    </w:p>
    <w:p w:rsidR="004E35B2" w:rsidRDefault="004E35B2">
      <w:pPr>
        <w:ind w:left="-58"/>
        <w:rPr>
          <w:color w:val="0000FF"/>
        </w:rPr>
      </w:pPr>
      <w:r>
        <w:rPr>
          <w:bCs/>
          <w:sz w:val="28"/>
          <w:szCs w:val="28"/>
        </w:rPr>
        <w:t>Project Team</w:t>
      </w:r>
      <w:r>
        <w:t xml:space="preserve"> </w:t>
      </w:r>
      <w:r>
        <w:rPr>
          <w:color w:val="0000FF"/>
        </w:rPr>
        <w:t>{Describe the team members and the roles and responsibilities they will have.}</w:t>
      </w:r>
    </w:p>
    <w:p w:rsidR="002E3423" w:rsidRPr="002E3423" w:rsidRDefault="002E3423" w:rsidP="002E3423">
      <w:pPr>
        <w:ind w:left="-58"/>
      </w:pPr>
      <w:r w:rsidRPr="002E3423">
        <w:t xml:space="preserve">Patrick—in charge of </w:t>
      </w:r>
      <w:r w:rsidR="00847A7A">
        <w:t xml:space="preserve">implementing </w:t>
      </w:r>
      <w:r w:rsidRPr="002E3423">
        <w:t xml:space="preserve">GUI and </w:t>
      </w:r>
      <w:r w:rsidR="00847A7A">
        <w:t xml:space="preserve">medium </w:t>
      </w:r>
      <w:r w:rsidRPr="002E3423">
        <w:t>AI</w:t>
      </w:r>
    </w:p>
    <w:p w:rsidR="002E3423" w:rsidRPr="002E3423" w:rsidRDefault="002E3423" w:rsidP="002E3423">
      <w:pPr>
        <w:ind w:left="-58"/>
      </w:pPr>
      <w:r w:rsidRPr="002E3423">
        <w:t>Charlie—</w:t>
      </w:r>
      <w:r w:rsidR="00847A7A">
        <w:t xml:space="preserve">implementing hard </w:t>
      </w:r>
      <w:r w:rsidRPr="002E3423">
        <w:t>AI and Networking</w:t>
      </w:r>
    </w:p>
    <w:p w:rsidR="004E35B2" w:rsidRDefault="004E35B2">
      <w:pPr>
        <w:ind w:left="-58"/>
      </w:pPr>
    </w:p>
    <w:p w:rsidR="00726763" w:rsidRDefault="004E35B2" w:rsidP="00847A7A">
      <w:pPr>
        <w:ind w:left="-58"/>
        <w:rPr>
          <w:color w:val="0000FF"/>
        </w:rPr>
      </w:pPr>
      <w:r>
        <w:rPr>
          <w:bCs/>
          <w:sz w:val="28"/>
          <w:szCs w:val="28"/>
        </w:rPr>
        <w:t>Challenges</w:t>
      </w:r>
      <w:r>
        <w:t xml:space="preserve"> </w:t>
      </w:r>
      <w:r>
        <w:rPr>
          <w:color w:val="0000FF"/>
        </w:rPr>
        <w:t>{</w:t>
      </w:r>
      <w:proofErr w:type="gramStart"/>
      <w:r>
        <w:rPr>
          <w:color w:val="0000FF"/>
        </w:rPr>
        <w:t>What</w:t>
      </w:r>
      <w:proofErr w:type="gramEnd"/>
      <w:r>
        <w:rPr>
          <w:color w:val="0000FF"/>
        </w:rPr>
        <w:t xml:space="preserve"> do you foresee as potential problems that may affect your project?}</w:t>
      </w:r>
    </w:p>
    <w:p w:rsidR="002E3423" w:rsidRPr="00847A7A" w:rsidRDefault="002E3423" w:rsidP="00847A7A">
      <w:pPr>
        <w:ind w:left="-58"/>
        <w:rPr>
          <w:color w:val="0000FF"/>
        </w:rPr>
      </w:pPr>
      <w:proofErr w:type="gramStart"/>
      <w:r w:rsidRPr="002E3423">
        <w:t>Lack of understanding of networki</w:t>
      </w:r>
      <w:r w:rsidR="00C652FF">
        <w:t>ng, AI</w:t>
      </w:r>
      <w:r w:rsidRPr="002E3423">
        <w:t xml:space="preserve"> . . . etc.</w:t>
      </w:r>
      <w:proofErr w:type="gramEnd"/>
    </w:p>
    <w:p w:rsidR="002E3423" w:rsidRPr="002E3423" w:rsidRDefault="002E3423" w:rsidP="002E3423">
      <w:pPr>
        <w:ind w:left="-58"/>
      </w:pPr>
      <w:r w:rsidRPr="002E3423">
        <w:t>Large amounts of post-AP projects may also hamper timely delivery.</w:t>
      </w:r>
    </w:p>
    <w:p w:rsidR="004E35B2" w:rsidRDefault="004E35B2">
      <w:pPr>
        <w:ind w:left="-58"/>
      </w:pPr>
    </w:p>
    <w:p w:rsidR="004E35B2" w:rsidRDefault="004E35B2">
      <w:pPr>
        <w:pStyle w:val="Heading1"/>
        <w:rPr>
          <w:sz w:val="24"/>
        </w:rPr>
      </w:pPr>
      <w:r>
        <w:rPr>
          <w:b w:val="0"/>
          <w:sz w:val="28"/>
          <w:szCs w:val="28"/>
        </w:rPr>
        <w:t>Major Tasks and Schedule</w:t>
      </w:r>
      <w:r>
        <w:t xml:space="preserve"> </w:t>
      </w:r>
      <w:r>
        <w:rPr>
          <w:b w:val="0"/>
          <w:bCs w:val="0"/>
          <w:color w:val="0000FF"/>
          <w:sz w:val="24"/>
        </w:rPr>
        <w:t>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t>
      </w:r>
    </w:p>
    <w:p w:rsidR="004E35B2" w:rsidRDefault="004E35B2">
      <w:pPr>
        <w:ind w:left="-58"/>
      </w:pPr>
    </w:p>
    <w:p w:rsidR="002E3423" w:rsidRPr="002E3423" w:rsidRDefault="002E3423" w:rsidP="002E3423">
      <w:pPr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5"/>
        <w:gridCol w:w="1280"/>
        <w:gridCol w:w="1846"/>
      </w:tblGrid>
      <w:tr w:rsidR="002E3423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9"/>
                <w:szCs w:val="29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9"/>
                <w:szCs w:val="29"/>
              </w:rPr>
              <w:t>When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9"/>
                <w:szCs w:val="29"/>
              </w:rPr>
              <w:t>Responsible</w:t>
            </w:r>
          </w:p>
        </w:tc>
      </w:tr>
      <w:tr w:rsidR="002E3423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 xml:space="preserve">Implementing </w:t>
            </w:r>
            <w:r w:rsidR="00847A7A">
              <w:rPr>
                <w:rFonts w:ascii="Arial" w:hAnsi="Arial" w:cs="Arial"/>
                <w:color w:val="000000"/>
                <w:sz w:val="23"/>
                <w:szCs w:val="23"/>
              </w:rPr>
              <w:t xml:space="preserve">medium </w:t>
            </w: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AI</w:t>
            </w:r>
            <w:r w:rsidR="00847A7A">
              <w:rPr>
                <w:rFonts w:ascii="Arial" w:hAnsi="Arial" w:cs="Arial"/>
                <w:color w:val="000000"/>
                <w:sz w:val="23"/>
                <w:szCs w:val="23"/>
              </w:rPr>
              <w:t xml:space="preserve"> class (basic priority table)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5/5~5/9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847A7A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Patrick</w:t>
            </w:r>
          </w:p>
        </w:tc>
      </w:tr>
      <w:tr w:rsidR="00847A7A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Implement</w:t>
            </w:r>
            <w:r w:rsidR="00EC1E05">
              <w:rPr>
                <w:rFonts w:ascii="Arial" w:hAnsi="Arial" w:cs="Arial"/>
                <w:color w:val="000000"/>
                <w:sz w:val="23"/>
                <w:szCs w:val="23"/>
              </w:rPr>
              <w:t xml:space="preserve"> hard AI class(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minimax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5/5~5/9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847A7A" w:rsidP="00847A7A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Charlie</w:t>
            </w:r>
          </w:p>
        </w:tc>
      </w:tr>
      <w:tr w:rsidR="002E3423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Clean up Game window itself</w:t>
            </w:r>
          </w:p>
          <w:p w:rsidR="00847A7A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(remove weird text messages, add in pretty board,</w:t>
            </w:r>
          </w:p>
          <w:p w:rsidR="00847A7A" w:rsidRPr="002E3423" w:rsidRDefault="00847A7A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Remove certain unnecessary things like play/run/pause)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5/12~5/1</w:t>
            </w:r>
            <w:r w:rsidR="00847A7A">
              <w:rPr>
                <w:rFonts w:ascii="Arial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Patrick</w:t>
            </w:r>
          </w:p>
        </w:tc>
      </w:tr>
      <w:tr w:rsidR="00847A7A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Default="00EC1E05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Add in menu to select difficulties or multiplayer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EC1E05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5/13-5/16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EC1E05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Patrick</w:t>
            </w:r>
          </w:p>
        </w:tc>
      </w:tr>
      <w:tr w:rsidR="002E3423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Implementing Networking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847A7A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5/12</w:t>
            </w:r>
            <w:r w:rsidR="002E3423" w:rsidRPr="002E3423">
              <w:rPr>
                <w:rFonts w:ascii="Arial" w:hAnsi="Arial" w:cs="Arial"/>
                <w:color w:val="000000"/>
                <w:sz w:val="23"/>
                <w:szCs w:val="23"/>
              </w:rPr>
              <w:t>~</w:t>
            </w:r>
            <w:r w:rsidR="00EC1E05">
              <w:rPr>
                <w:rFonts w:ascii="Arial" w:hAnsi="Arial" w:cs="Arial"/>
                <w:color w:val="000000"/>
                <w:sz w:val="23"/>
                <w:szCs w:val="23"/>
              </w:rPr>
              <w:t>5/15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Charlie</w:t>
            </w:r>
          </w:p>
        </w:tc>
      </w:tr>
      <w:tr w:rsidR="002E3423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Possibly Implement Locally Saved User System</w:t>
            </w:r>
            <w:r w:rsidR="00EC1E05"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 w:rsidR="00EC1E05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(saves single-player games and certain user data)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EC1E05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5/15~5/16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EC1E05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Charlie</w:t>
            </w:r>
          </w:p>
        </w:tc>
      </w:tr>
      <w:tr w:rsidR="00EC1E05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C1E05" w:rsidRPr="002E3423" w:rsidRDefault="00EC1E05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Add to GUI a login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C1E05" w:rsidRPr="002E3423" w:rsidRDefault="00EC1E05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5/16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C1E05" w:rsidRPr="002E3423" w:rsidRDefault="00EC1E05" w:rsidP="00EC1E05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Patrick</w:t>
            </w:r>
          </w:p>
        </w:tc>
      </w:tr>
      <w:tr w:rsidR="00847A7A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Maybe </w:t>
            </w:r>
            <w:r w:rsidR="00EC1E05">
              <w:rPr>
                <w:rFonts w:ascii="Arial" w:hAnsi="Arial" w:cs="Arial"/>
                <w:color w:val="000000"/>
                <w:sz w:val="23"/>
                <w:szCs w:val="23"/>
              </w:rPr>
              <w:t>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</w:t>
            </w:r>
            <w:r w:rsidR="00EC1E05">
              <w:rPr>
                <w:rFonts w:ascii="Arial" w:hAnsi="Arial" w:cs="Arial"/>
                <w:color w:val="000000"/>
                <w:sz w:val="23"/>
                <w:szCs w:val="23"/>
              </w:rPr>
              <w:t>d in possible 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aster eggs/customization</w:t>
            </w:r>
          </w:p>
          <w:p w:rsidR="00847A7A" w:rsidRPr="002E3423" w:rsidRDefault="00847A7A" w:rsidP="00847A7A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(dependent on working saved game system)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Charlie/Patrick</w:t>
            </w:r>
          </w:p>
        </w:tc>
      </w:tr>
      <w:tr w:rsidR="002E3423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EC1E05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Create </w:t>
            </w:r>
            <w:proofErr w:type="spellStart"/>
            <w:r w:rsidR="002E3423" w:rsidRPr="002E3423">
              <w:rPr>
                <w:rFonts w:ascii="Arial" w:hAnsi="Arial" w:cs="Arial"/>
                <w:color w:val="000000"/>
                <w:sz w:val="23"/>
                <w:szCs w:val="23"/>
              </w:rPr>
              <w:t>Powerpoint</w:t>
            </w:r>
            <w:proofErr w:type="spellEnd"/>
            <w:r w:rsidR="002E3423" w:rsidRPr="002E3423">
              <w:rPr>
                <w:rFonts w:ascii="Arial" w:hAnsi="Arial" w:cs="Arial"/>
                <w:color w:val="000000"/>
                <w:sz w:val="23"/>
                <w:szCs w:val="23"/>
              </w:rPr>
              <w:t xml:space="preserve"> 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5/19~?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423" w:rsidRPr="002E3423" w:rsidRDefault="002E3423" w:rsidP="002E3423">
            <w:pPr>
              <w:spacing w:line="0" w:lineRule="atLeast"/>
              <w:ind w:left="40"/>
              <w:rPr>
                <w:rFonts w:ascii="Times New Roman" w:hAnsi="Times New Roman"/>
              </w:rPr>
            </w:pPr>
            <w:r w:rsidRPr="002E3423">
              <w:rPr>
                <w:rFonts w:ascii="Arial" w:hAnsi="Arial" w:cs="Arial"/>
                <w:color w:val="000000"/>
                <w:sz w:val="23"/>
                <w:szCs w:val="23"/>
              </w:rPr>
              <w:t>Patrick</w:t>
            </w:r>
          </w:p>
        </w:tc>
      </w:tr>
      <w:tr w:rsidR="00847A7A" w:rsidRPr="002E3423" w:rsidTr="002E34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Begin Testing of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5/19~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A7A" w:rsidRPr="002E3423" w:rsidRDefault="00847A7A" w:rsidP="002E3423">
            <w:pPr>
              <w:spacing w:line="0" w:lineRule="atLeast"/>
              <w:ind w:left="4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Patrick/Charlie</w:t>
            </w:r>
          </w:p>
        </w:tc>
      </w:tr>
    </w:tbl>
    <w:p w:rsidR="004E35B2" w:rsidRDefault="004E35B2">
      <w:pPr>
        <w:ind w:left="-58"/>
      </w:pPr>
    </w:p>
    <w:p w:rsidR="004E35B2" w:rsidRDefault="004E35B2" w:rsidP="00847A7A">
      <w:pPr>
        <w:tabs>
          <w:tab w:val="right" w:pos="10285"/>
        </w:tabs>
        <w:ind w:right="220"/>
      </w:pPr>
    </w:p>
    <w:sectPr w:rsidR="004E35B2" w:rsidSect="00C96B59">
      <w:headerReference w:type="default" r:id="rId7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903" w:rsidRDefault="00111903">
      <w:r>
        <w:separator/>
      </w:r>
    </w:p>
  </w:endnote>
  <w:endnote w:type="continuationSeparator" w:id="0">
    <w:p w:rsidR="00111903" w:rsidRDefault="00111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903" w:rsidRDefault="00111903">
      <w:r>
        <w:separator/>
      </w:r>
    </w:p>
  </w:footnote>
  <w:footnote w:type="continuationSeparator" w:id="0">
    <w:p w:rsidR="00111903" w:rsidRDefault="00111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5B2" w:rsidRDefault="004E35B2">
    <w:pPr>
      <w:pStyle w:val="Header"/>
      <w:tabs>
        <w:tab w:val="clear" w:pos="8640"/>
        <w:tab w:val="right" w:pos="10450"/>
      </w:tabs>
      <w:ind w:left="-55"/>
    </w:pPr>
    <w:r>
      <w:tab/>
    </w:r>
    <w:r>
      <w:tab/>
    </w:r>
    <w:r w:rsidR="00E16AFA">
      <w:t>Project: Super Othello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F7239E"/>
    <w:rsid w:val="000B447C"/>
    <w:rsid w:val="000E04F8"/>
    <w:rsid w:val="00111903"/>
    <w:rsid w:val="0017493D"/>
    <w:rsid w:val="002E3423"/>
    <w:rsid w:val="004E35B2"/>
    <w:rsid w:val="00726763"/>
    <w:rsid w:val="00847A7A"/>
    <w:rsid w:val="00B65EC8"/>
    <w:rsid w:val="00B75565"/>
    <w:rsid w:val="00BA2EA2"/>
    <w:rsid w:val="00BB4C7F"/>
    <w:rsid w:val="00C652FF"/>
    <w:rsid w:val="00C96B59"/>
    <w:rsid w:val="00D620EA"/>
    <w:rsid w:val="00E16AFA"/>
    <w:rsid w:val="00EC1E05"/>
    <w:rsid w:val="00F7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59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C96B59"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96B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96B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96B59"/>
  </w:style>
  <w:style w:type="paragraph" w:styleId="BalloonText">
    <w:name w:val="Balloon Text"/>
    <w:basedOn w:val="Normal"/>
    <w:semiHidden/>
    <w:rsid w:val="00C96B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3423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111742\Dropbox\03_template_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3CDF-BE08-48F3-BF47-F6DA70ED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03_template_ProjectPlan.dot</Template>
  <TotalTime>82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5111742</dc:creator>
  <cp:lastModifiedBy>5111742</cp:lastModifiedBy>
  <cp:revision>9</cp:revision>
  <cp:lastPrinted>2005-03-28T01:10:00Z</cp:lastPrinted>
  <dcterms:created xsi:type="dcterms:W3CDTF">2014-05-05T15:33:00Z</dcterms:created>
  <dcterms:modified xsi:type="dcterms:W3CDTF">2014-05-07T17:37:00Z</dcterms:modified>
</cp:coreProperties>
</file>